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07F" w:rsidRDefault="00AF307F" w:rsidP="00832731">
      <w:pPr>
        <w:pStyle w:val="Address"/>
        <w:spacing w:before="0" w:after="0" w:line="240" w:lineRule="auto"/>
        <w:jc w:val="right"/>
        <w:rPr>
          <w:rFonts w:ascii="Garamond" w:hAnsi="Garamond"/>
        </w:rPr>
      </w:pPr>
      <w:r>
        <w:rPr>
          <w:rFonts w:ascii="Garamond" w:hAnsi="Garamond"/>
        </w:rPr>
        <w:t>190 Salt Landing Circle</w:t>
      </w:r>
    </w:p>
    <w:p w:rsidR="00AF307F" w:rsidRDefault="00AF307F" w:rsidP="00832731">
      <w:pPr>
        <w:pStyle w:val="Address"/>
        <w:spacing w:before="0" w:after="0" w:line="240" w:lineRule="auto"/>
        <w:jc w:val="right"/>
        <w:rPr>
          <w:rFonts w:ascii="Garamond" w:hAnsi="Garamond"/>
        </w:rPr>
      </w:pPr>
      <w:r>
        <w:rPr>
          <w:rFonts w:ascii="Garamond" w:hAnsi="Garamond"/>
        </w:rPr>
        <w:t>Savannah, GA 31405</w:t>
      </w:r>
    </w:p>
    <w:p w:rsidR="0007251E" w:rsidRPr="0088656C" w:rsidRDefault="0088656C" w:rsidP="00832731">
      <w:pPr>
        <w:pStyle w:val="Address"/>
        <w:spacing w:before="0" w:after="0" w:line="240" w:lineRule="auto"/>
        <w:jc w:val="right"/>
        <w:rPr>
          <w:rFonts w:ascii="Garamond" w:hAnsi="Garamond"/>
          <w:noProof/>
        </w:rPr>
      </w:pPr>
      <w:r w:rsidRPr="0088656C">
        <w:rPr>
          <w:rFonts w:ascii="Garamond" w:hAnsi="Garamond"/>
        </w:rPr>
        <w:t>kristenspiridon@hotmail.com</w:t>
      </w:r>
    </w:p>
    <w:p w:rsidR="00040D55" w:rsidRPr="00DE61D0" w:rsidRDefault="0088656C" w:rsidP="00832731">
      <w:pPr>
        <w:pStyle w:val="Address"/>
        <w:spacing w:before="0" w:after="0" w:line="240" w:lineRule="auto"/>
        <w:jc w:val="right"/>
        <w:rPr>
          <w:rFonts w:ascii="Garamond" w:hAnsi="Garamond"/>
          <w:noProof/>
        </w:rPr>
      </w:pPr>
      <w:r>
        <w:rPr>
          <w:rFonts w:ascii="Garamond" w:hAnsi="Garamond"/>
          <w:noProof/>
        </w:rPr>
        <w:t>732-236-4252</w:t>
      </w:r>
    </w:p>
    <w:p w:rsidR="00953E46" w:rsidRPr="009D13AC" w:rsidRDefault="0088656C" w:rsidP="00953E46">
      <w:pPr>
        <w:pStyle w:val="NoSpacing"/>
        <w:pBdr>
          <w:bottom w:val="single" w:sz="12" w:space="1" w:color="auto"/>
        </w:pBdr>
        <w:rPr>
          <w:rFonts w:ascii="Garamond" w:hAnsi="Garamond"/>
          <w:noProof/>
          <w:sz w:val="48"/>
          <w:szCs w:val="48"/>
        </w:rPr>
      </w:pPr>
      <w:r>
        <w:rPr>
          <w:rFonts w:ascii="Garamond" w:hAnsi="Garamond"/>
          <w:noProof/>
          <w:sz w:val="48"/>
          <w:szCs w:val="48"/>
        </w:rPr>
        <w:t>Kristen S. Spiridon</w:t>
      </w:r>
    </w:p>
    <w:p w:rsidR="00953E46" w:rsidRPr="00DE61D0" w:rsidRDefault="00953E46" w:rsidP="00953E46">
      <w:pPr>
        <w:pStyle w:val="NoSpacing"/>
        <w:rPr>
          <w:noProof/>
        </w:rPr>
      </w:pPr>
    </w:p>
    <w:p w:rsidR="00DE61D0" w:rsidRPr="00DE61D0" w:rsidRDefault="00DE61D0" w:rsidP="00DE61D0">
      <w:pPr>
        <w:pStyle w:val="NoSpacing"/>
        <w:rPr>
          <w:rFonts w:ascii="Garamond" w:hAnsi="Garamond"/>
        </w:rPr>
      </w:pPr>
    </w:p>
    <w:p w:rsidR="00DE61D0" w:rsidRPr="009D13AC" w:rsidRDefault="00DE61D0" w:rsidP="00DE61D0">
      <w:pPr>
        <w:pStyle w:val="NoSpacing"/>
        <w:rPr>
          <w:rFonts w:ascii="Garamond" w:hAnsi="Garamond"/>
          <w:b/>
          <w:sz w:val="28"/>
          <w:szCs w:val="28"/>
        </w:rPr>
      </w:pPr>
      <w:r w:rsidRPr="009D13AC">
        <w:rPr>
          <w:rFonts w:ascii="Garamond" w:hAnsi="Garamond"/>
          <w:b/>
          <w:sz w:val="28"/>
          <w:szCs w:val="28"/>
        </w:rPr>
        <w:t xml:space="preserve">Education </w:t>
      </w:r>
    </w:p>
    <w:p w:rsidR="00DE61D0" w:rsidRDefault="00DE61D0" w:rsidP="00DE61D0">
      <w:pPr>
        <w:pStyle w:val="NoSpacing"/>
        <w:rPr>
          <w:rFonts w:ascii="Garamond" w:hAnsi="Garamond"/>
          <w:b/>
          <w:szCs w:val="18"/>
        </w:rPr>
      </w:pPr>
    </w:p>
    <w:p w:rsidR="00DE61D0" w:rsidRPr="00C86553" w:rsidRDefault="008A7514" w:rsidP="00AF18C3">
      <w:pPr>
        <w:pStyle w:val="NoSpacing"/>
        <w:numPr>
          <w:ilvl w:val="0"/>
          <w:numId w:val="3"/>
        </w:numPr>
        <w:rPr>
          <w:rFonts w:ascii="Garamond" w:hAnsi="Garamond"/>
          <w:b/>
          <w:sz w:val="24"/>
        </w:rPr>
      </w:pPr>
      <w:r w:rsidRPr="00C86553">
        <w:rPr>
          <w:rFonts w:ascii="Garamond" w:hAnsi="Garamond"/>
          <w:sz w:val="24"/>
        </w:rPr>
        <w:t>University of Cincinnati College-Conservatory of Music (September 2008-June 2010)</w:t>
      </w:r>
    </w:p>
    <w:p w:rsidR="00DE61D0" w:rsidRPr="00C86553" w:rsidRDefault="008A7514" w:rsidP="00AF18C3">
      <w:pPr>
        <w:pStyle w:val="NoSpacing"/>
        <w:numPr>
          <w:ilvl w:val="1"/>
          <w:numId w:val="3"/>
        </w:numPr>
        <w:rPr>
          <w:rFonts w:ascii="Garamond" w:hAnsi="Garamond"/>
          <w:b/>
          <w:sz w:val="24"/>
        </w:rPr>
      </w:pPr>
      <w:r w:rsidRPr="00C86553">
        <w:rPr>
          <w:rFonts w:ascii="Garamond" w:hAnsi="Garamond"/>
          <w:sz w:val="24"/>
        </w:rPr>
        <w:t>Artist Diploma in Woodwinds, Clarinet Performance</w:t>
      </w:r>
    </w:p>
    <w:p w:rsidR="00913414" w:rsidRPr="00C86553" w:rsidRDefault="00913414" w:rsidP="00AF18C3">
      <w:pPr>
        <w:pStyle w:val="NoSpacing"/>
        <w:numPr>
          <w:ilvl w:val="0"/>
          <w:numId w:val="3"/>
        </w:numPr>
        <w:rPr>
          <w:rFonts w:ascii="Garamond" w:hAnsi="Garamond"/>
          <w:b/>
          <w:sz w:val="24"/>
        </w:rPr>
      </w:pPr>
      <w:r w:rsidRPr="00C86553">
        <w:rPr>
          <w:rFonts w:ascii="Garamond" w:hAnsi="Garamond"/>
          <w:sz w:val="24"/>
        </w:rPr>
        <w:t>University of Cincinnati, College-Conservatory of Music</w:t>
      </w:r>
      <w:r w:rsidR="00953E46" w:rsidRPr="00C86553">
        <w:rPr>
          <w:rFonts w:ascii="Garamond" w:hAnsi="Garamond"/>
          <w:sz w:val="24"/>
        </w:rPr>
        <w:t xml:space="preserve"> (</w:t>
      </w:r>
      <w:r w:rsidR="008A7514" w:rsidRPr="00C86553">
        <w:rPr>
          <w:rFonts w:ascii="Garamond" w:hAnsi="Garamond"/>
          <w:sz w:val="24"/>
        </w:rPr>
        <w:t>September 2006</w:t>
      </w:r>
      <w:r w:rsidR="009D13AC" w:rsidRPr="00C86553">
        <w:rPr>
          <w:rFonts w:ascii="Garamond" w:hAnsi="Garamond"/>
          <w:sz w:val="24"/>
        </w:rPr>
        <w:t xml:space="preserve"> – June </w:t>
      </w:r>
      <w:r w:rsidR="008A7514" w:rsidRPr="00C86553">
        <w:rPr>
          <w:rFonts w:ascii="Garamond" w:hAnsi="Garamond"/>
          <w:sz w:val="24"/>
        </w:rPr>
        <w:t>2008</w:t>
      </w:r>
      <w:r w:rsidR="00953E46" w:rsidRPr="00C86553">
        <w:rPr>
          <w:rFonts w:ascii="Garamond" w:hAnsi="Garamond"/>
          <w:sz w:val="24"/>
        </w:rPr>
        <w:t xml:space="preserve">) </w:t>
      </w:r>
    </w:p>
    <w:p w:rsidR="00913414" w:rsidRPr="00C86553" w:rsidRDefault="008A7514" w:rsidP="00AF18C3">
      <w:pPr>
        <w:pStyle w:val="NoSpacing"/>
        <w:numPr>
          <w:ilvl w:val="1"/>
          <w:numId w:val="3"/>
        </w:numPr>
        <w:rPr>
          <w:rFonts w:ascii="Garamond" w:hAnsi="Garamond"/>
          <w:b/>
          <w:sz w:val="24"/>
        </w:rPr>
      </w:pPr>
      <w:r w:rsidRPr="00C86553">
        <w:rPr>
          <w:rFonts w:ascii="Garamond" w:hAnsi="Garamond"/>
          <w:sz w:val="24"/>
        </w:rPr>
        <w:t>Master of Music, Clarinet Performance</w:t>
      </w:r>
    </w:p>
    <w:p w:rsidR="00DE61D0" w:rsidRPr="00C86553" w:rsidRDefault="008A7514" w:rsidP="00AF18C3">
      <w:pPr>
        <w:pStyle w:val="NoSpacing"/>
        <w:numPr>
          <w:ilvl w:val="0"/>
          <w:numId w:val="3"/>
        </w:numPr>
        <w:rPr>
          <w:rFonts w:ascii="Garamond" w:hAnsi="Garamond"/>
          <w:b/>
          <w:sz w:val="24"/>
        </w:rPr>
      </w:pPr>
      <w:r w:rsidRPr="00C86553">
        <w:rPr>
          <w:rFonts w:ascii="Garamond" w:hAnsi="Garamond"/>
          <w:sz w:val="24"/>
        </w:rPr>
        <w:t>Peabody Institute of the Johns Hopkins University</w:t>
      </w:r>
      <w:r w:rsidR="00953E46" w:rsidRPr="00C86553">
        <w:rPr>
          <w:rFonts w:ascii="Garamond" w:hAnsi="Garamond"/>
          <w:sz w:val="24"/>
        </w:rPr>
        <w:t xml:space="preserve"> (September 2002 – </w:t>
      </w:r>
      <w:r w:rsidRPr="00C86553">
        <w:rPr>
          <w:rFonts w:ascii="Garamond" w:hAnsi="Garamond"/>
          <w:sz w:val="24"/>
        </w:rPr>
        <w:t>May 2006</w:t>
      </w:r>
      <w:r w:rsidR="00953E46" w:rsidRPr="00C86553">
        <w:rPr>
          <w:rFonts w:ascii="Garamond" w:hAnsi="Garamond"/>
          <w:sz w:val="24"/>
        </w:rPr>
        <w:t xml:space="preserve">) </w:t>
      </w:r>
    </w:p>
    <w:p w:rsidR="00DE61D0" w:rsidRPr="00C86553" w:rsidRDefault="008A7514" w:rsidP="00AF18C3">
      <w:pPr>
        <w:pStyle w:val="NoSpacing"/>
        <w:numPr>
          <w:ilvl w:val="1"/>
          <w:numId w:val="3"/>
        </w:numPr>
        <w:rPr>
          <w:rFonts w:ascii="Garamond" w:hAnsi="Garamond"/>
          <w:b/>
          <w:sz w:val="24"/>
        </w:rPr>
      </w:pPr>
      <w:r w:rsidRPr="00C86553">
        <w:rPr>
          <w:rFonts w:ascii="Garamond" w:hAnsi="Garamond"/>
          <w:sz w:val="24"/>
        </w:rPr>
        <w:t>Bachelor of Music, Clarinet Performance</w:t>
      </w:r>
    </w:p>
    <w:p w:rsidR="00DE61D0" w:rsidRPr="00C86553" w:rsidRDefault="008A7514" w:rsidP="00AF18C3">
      <w:pPr>
        <w:pStyle w:val="NoSpacing"/>
        <w:numPr>
          <w:ilvl w:val="0"/>
          <w:numId w:val="3"/>
        </w:numPr>
        <w:rPr>
          <w:rFonts w:ascii="Garamond" w:hAnsi="Garamond"/>
          <w:b/>
          <w:sz w:val="24"/>
        </w:rPr>
      </w:pPr>
      <w:r w:rsidRPr="00C86553">
        <w:rPr>
          <w:rFonts w:ascii="Garamond" w:hAnsi="Garamond"/>
          <w:sz w:val="24"/>
        </w:rPr>
        <w:t>Peabody Institute of the Johns Hopkins University</w:t>
      </w:r>
      <w:r w:rsidR="00953E46" w:rsidRPr="00C86553">
        <w:rPr>
          <w:rFonts w:ascii="Garamond" w:hAnsi="Garamond"/>
          <w:sz w:val="24"/>
        </w:rPr>
        <w:t xml:space="preserve"> (September </w:t>
      </w:r>
      <w:r w:rsidRPr="00C86553">
        <w:rPr>
          <w:rFonts w:ascii="Garamond" w:hAnsi="Garamond"/>
          <w:sz w:val="24"/>
        </w:rPr>
        <w:t>2002 – May 2006</w:t>
      </w:r>
      <w:r w:rsidR="00953E46" w:rsidRPr="00C86553">
        <w:rPr>
          <w:rFonts w:ascii="Garamond" w:hAnsi="Garamond"/>
          <w:sz w:val="24"/>
        </w:rPr>
        <w:t xml:space="preserve">) </w:t>
      </w:r>
    </w:p>
    <w:p w:rsidR="00DE61D0" w:rsidRPr="00C86553" w:rsidRDefault="00DE61D0" w:rsidP="00AF18C3">
      <w:pPr>
        <w:pStyle w:val="NoSpacing"/>
        <w:numPr>
          <w:ilvl w:val="1"/>
          <w:numId w:val="3"/>
        </w:numPr>
        <w:rPr>
          <w:rFonts w:ascii="Garamond" w:hAnsi="Garamond"/>
          <w:b/>
          <w:sz w:val="24"/>
        </w:rPr>
      </w:pPr>
      <w:r w:rsidRPr="00C86553">
        <w:rPr>
          <w:rFonts w:ascii="Garamond" w:hAnsi="Garamond"/>
          <w:sz w:val="24"/>
        </w:rPr>
        <w:t>Bachelor of Music</w:t>
      </w:r>
      <w:r w:rsidR="008A7514" w:rsidRPr="00C86553">
        <w:rPr>
          <w:rFonts w:ascii="Garamond" w:hAnsi="Garamond"/>
          <w:sz w:val="24"/>
        </w:rPr>
        <w:t>,  Music Education</w:t>
      </w:r>
      <w:r w:rsidRPr="00C86553">
        <w:rPr>
          <w:rFonts w:ascii="Garamond" w:hAnsi="Garamond"/>
          <w:sz w:val="24"/>
        </w:rPr>
        <w:t xml:space="preserve"> </w:t>
      </w:r>
    </w:p>
    <w:p w:rsidR="00DE61D0" w:rsidRDefault="00DE61D0" w:rsidP="00DE61D0">
      <w:pPr>
        <w:pStyle w:val="NoSpacing"/>
        <w:rPr>
          <w:rFonts w:ascii="Garamond" w:hAnsi="Garamond"/>
          <w:sz w:val="22"/>
          <w:szCs w:val="22"/>
        </w:rPr>
      </w:pPr>
    </w:p>
    <w:p w:rsidR="00246632" w:rsidRDefault="00246632" w:rsidP="00DE61D0">
      <w:pPr>
        <w:pStyle w:val="NoSpacing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Current Positions</w:t>
      </w:r>
    </w:p>
    <w:p w:rsidR="00246632" w:rsidRDefault="00246632" w:rsidP="00DE61D0">
      <w:pPr>
        <w:pStyle w:val="NoSpacing"/>
        <w:rPr>
          <w:rFonts w:ascii="Garamond" w:hAnsi="Garamond"/>
          <w:b/>
          <w:sz w:val="28"/>
          <w:szCs w:val="28"/>
        </w:rPr>
      </w:pPr>
    </w:p>
    <w:p w:rsidR="00326368" w:rsidRDefault="00326368" w:rsidP="00326368">
      <w:pPr>
        <w:pStyle w:val="NoSpacing"/>
        <w:numPr>
          <w:ilvl w:val="0"/>
          <w:numId w:val="18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Georgia Southern University, </w:t>
      </w:r>
      <w:r w:rsidR="00246632" w:rsidRPr="00246632">
        <w:rPr>
          <w:rFonts w:ascii="Garamond" w:hAnsi="Garamond"/>
          <w:sz w:val="24"/>
        </w:rPr>
        <w:t>Part-time Instructor of Clarinet</w:t>
      </w:r>
      <w:r>
        <w:rPr>
          <w:rFonts w:ascii="Garamond" w:hAnsi="Garamond"/>
          <w:sz w:val="24"/>
        </w:rPr>
        <w:t xml:space="preserve"> (2018-Present)</w:t>
      </w:r>
    </w:p>
    <w:p w:rsidR="00E03BCE" w:rsidRDefault="00E03BCE" w:rsidP="00E03BCE">
      <w:pPr>
        <w:pStyle w:val="NoSpacing"/>
        <w:ind w:left="780"/>
        <w:rPr>
          <w:rFonts w:ascii="Garamond" w:hAnsi="Garamond"/>
          <w:sz w:val="24"/>
        </w:rPr>
      </w:pPr>
    </w:p>
    <w:p w:rsidR="00E03BCE" w:rsidRDefault="00E03BCE" w:rsidP="00E03BCE">
      <w:pPr>
        <w:pStyle w:val="NoSpacing"/>
        <w:ind w:left="78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Primary Responsibilities include:</w:t>
      </w:r>
    </w:p>
    <w:p w:rsidR="00E03BCE" w:rsidRDefault="00E03BCE" w:rsidP="00E03BCE">
      <w:pPr>
        <w:pStyle w:val="NoSpacing"/>
        <w:ind w:left="78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-Teaching applied lessons for all students in the clarinet studio</w:t>
      </w:r>
    </w:p>
    <w:p w:rsidR="00E03BCE" w:rsidRDefault="00E03BCE" w:rsidP="00E03BCE">
      <w:pPr>
        <w:pStyle w:val="NoSpacing"/>
        <w:ind w:left="78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-Conducting Studio Classes and organizing special events</w:t>
      </w:r>
    </w:p>
    <w:p w:rsidR="00E03BCE" w:rsidRDefault="00E03BCE" w:rsidP="00E03BCE">
      <w:pPr>
        <w:pStyle w:val="NoSpacing"/>
        <w:ind w:left="78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-Adjudicating auditions for ensembles, admission, and juries </w:t>
      </w:r>
    </w:p>
    <w:p w:rsidR="00E03BCE" w:rsidRDefault="00E03BCE" w:rsidP="00E03BCE">
      <w:pPr>
        <w:pStyle w:val="NoSpacing"/>
        <w:ind w:left="780"/>
        <w:rPr>
          <w:rFonts w:ascii="Garamond" w:hAnsi="Garamond"/>
          <w:sz w:val="24"/>
        </w:rPr>
      </w:pPr>
    </w:p>
    <w:p w:rsidR="00E03BCE" w:rsidRDefault="00E03BCE" w:rsidP="00E03BCE">
      <w:pPr>
        <w:pStyle w:val="NoSpacing"/>
        <w:numPr>
          <w:ilvl w:val="0"/>
          <w:numId w:val="18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Savannah Philharmonic, Education &amp; Outreach Coordinator (2018-Present)</w:t>
      </w:r>
    </w:p>
    <w:p w:rsidR="00E03BCE" w:rsidRDefault="00E03BCE" w:rsidP="00E03BCE">
      <w:pPr>
        <w:pStyle w:val="NoSpacing"/>
        <w:rPr>
          <w:rFonts w:ascii="Garamond" w:hAnsi="Garamond"/>
          <w:sz w:val="24"/>
        </w:rPr>
      </w:pPr>
    </w:p>
    <w:p w:rsidR="00016357" w:rsidRDefault="00E03BCE" w:rsidP="00016357">
      <w:pPr>
        <w:pStyle w:val="NoSpacing"/>
        <w:ind w:left="78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Primary Responsibilities Include:</w:t>
      </w:r>
    </w:p>
    <w:p w:rsidR="00016357" w:rsidRDefault="00E03BCE" w:rsidP="00016357">
      <w:pPr>
        <w:pStyle w:val="NoSpacing"/>
        <w:ind w:left="78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</w:t>
      </w:r>
      <w:r w:rsidR="00016357">
        <w:rPr>
          <w:rFonts w:ascii="Garamond" w:hAnsi="Garamond"/>
          <w:sz w:val="24"/>
        </w:rPr>
        <w:t>Managing and producing all education and outreach initiatives and events</w:t>
      </w:r>
    </w:p>
    <w:p w:rsidR="00016357" w:rsidRDefault="00016357" w:rsidP="00016357">
      <w:pPr>
        <w:pStyle w:val="NoSpacing"/>
        <w:ind w:left="78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-Collaborating with Carnegie Hall’s Weill Music institute and other arts organizations to offer high quality programs for students ranging from grades 3-12 </w:t>
      </w:r>
    </w:p>
    <w:p w:rsidR="00016357" w:rsidRDefault="00016357" w:rsidP="00016357">
      <w:pPr>
        <w:pStyle w:val="NoSpacing"/>
        <w:ind w:left="78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-Scheduling Musicians to conduct sectionals and workshops</w:t>
      </w:r>
    </w:p>
    <w:p w:rsidR="00016357" w:rsidRDefault="00016357" w:rsidP="00016357">
      <w:pPr>
        <w:pStyle w:val="NoSpacing"/>
        <w:ind w:left="78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-Scheduling Musicians to perform at hospitals for Integrative Medicine patients</w:t>
      </w:r>
    </w:p>
    <w:p w:rsidR="00016357" w:rsidRDefault="00016357" w:rsidP="00016357">
      <w:pPr>
        <w:pStyle w:val="NoSpacing"/>
        <w:ind w:left="78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-Grant Writing to fund educational programs</w:t>
      </w:r>
    </w:p>
    <w:p w:rsidR="00016357" w:rsidRDefault="00016357" w:rsidP="00016357">
      <w:pPr>
        <w:pStyle w:val="NoSpacing"/>
        <w:ind w:left="78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-Collecting Data and Surveys to evaluate student impact</w:t>
      </w:r>
    </w:p>
    <w:p w:rsidR="00016357" w:rsidRDefault="00016357" w:rsidP="00016357">
      <w:pPr>
        <w:pStyle w:val="NoSpacing"/>
        <w:ind w:left="78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-Working with Savannah Chatham Public School teachers to assist in implementation of education programs</w:t>
      </w:r>
    </w:p>
    <w:p w:rsidR="00E03BCE" w:rsidRDefault="00E03BCE" w:rsidP="00E03BCE">
      <w:pPr>
        <w:pStyle w:val="NoSpacing"/>
        <w:ind w:left="780"/>
        <w:rPr>
          <w:rFonts w:ascii="Garamond" w:hAnsi="Garamond"/>
          <w:sz w:val="24"/>
        </w:rPr>
      </w:pPr>
    </w:p>
    <w:p w:rsidR="00016357" w:rsidRPr="00016357" w:rsidRDefault="00326368" w:rsidP="00016357">
      <w:pPr>
        <w:pStyle w:val="NoSpacing"/>
        <w:numPr>
          <w:ilvl w:val="0"/>
          <w:numId w:val="18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Savannah Philharmonic, Principal Clarinet (2016-Present)</w:t>
      </w:r>
    </w:p>
    <w:p w:rsidR="00326368" w:rsidRDefault="00326368" w:rsidP="00246632">
      <w:pPr>
        <w:pStyle w:val="NoSpacing"/>
        <w:numPr>
          <w:ilvl w:val="0"/>
          <w:numId w:val="18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Coastal Symphony of Georgia, Principal Clarinet (2015-Present)</w:t>
      </w:r>
    </w:p>
    <w:p w:rsidR="00326368" w:rsidRDefault="00326368" w:rsidP="00246632">
      <w:pPr>
        <w:pStyle w:val="NoSpacing"/>
        <w:numPr>
          <w:ilvl w:val="0"/>
          <w:numId w:val="18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Augusta Symphony, Second Clarinet, (2013-Present)</w:t>
      </w:r>
    </w:p>
    <w:p w:rsidR="00016357" w:rsidRDefault="00016357" w:rsidP="00016357">
      <w:pPr>
        <w:pStyle w:val="NoSpacing"/>
        <w:ind w:left="780"/>
        <w:rPr>
          <w:rFonts w:ascii="Garamond" w:hAnsi="Garamond"/>
          <w:sz w:val="24"/>
        </w:rPr>
      </w:pPr>
    </w:p>
    <w:p w:rsidR="00016357" w:rsidRDefault="00F75E3A" w:rsidP="00016357">
      <w:pPr>
        <w:pStyle w:val="NoSpacing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       </w:t>
      </w:r>
      <w:r w:rsidR="00016357">
        <w:rPr>
          <w:rFonts w:ascii="Garamond" w:hAnsi="Garamond"/>
          <w:sz w:val="24"/>
        </w:rPr>
        <w:t>Primary Responsibilities of all orchestras include:</w:t>
      </w:r>
    </w:p>
    <w:p w:rsidR="00016357" w:rsidRDefault="00016357" w:rsidP="00016357">
      <w:pPr>
        <w:pStyle w:val="NoSpacing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      </w:t>
      </w:r>
      <w:r w:rsidR="00F75E3A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 xml:space="preserve">-Performing as a core member in classics, pops, educational, and chamber concerts                                           </w:t>
      </w:r>
    </w:p>
    <w:p w:rsidR="00016357" w:rsidRDefault="00016357" w:rsidP="00016357">
      <w:pPr>
        <w:pStyle w:val="NoSpacing"/>
        <w:rPr>
          <w:rFonts w:ascii="Garamond" w:hAnsi="Garamond"/>
          <w:sz w:val="24"/>
        </w:rPr>
      </w:pPr>
    </w:p>
    <w:p w:rsidR="00326368" w:rsidRDefault="00326368" w:rsidP="00326368">
      <w:pPr>
        <w:pStyle w:val="NoSpacing"/>
        <w:rPr>
          <w:rFonts w:ascii="Garamond" w:hAnsi="Garamond"/>
          <w:sz w:val="24"/>
        </w:rPr>
      </w:pPr>
    </w:p>
    <w:p w:rsidR="00A37D8A" w:rsidRDefault="00A37D8A" w:rsidP="00326368">
      <w:pPr>
        <w:pStyle w:val="NoSpacing"/>
        <w:rPr>
          <w:rFonts w:ascii="Garamond" w:hAnsi="Garamond"/>
          <w:b/>
          <w:sz w:val="28"/>
          <w:szCs w:val="28"/>
        </w:rPr>
      </w:pPr>
    </w:p>
    <w:p w:rsidR="00C1190B" w:rsidRDefault="00C1190B" w:rsidP="00326368">
      <w:pPr>
        <w:pStyle w:val="NoSpacing"/>
        <w:rPr>
          <w:rFonts w:ascii="Garamond" w:hAnsi="Garamond"/>
          <w:b/>
          <w:sz w:val="28"/>
          <w:szCs w:val="28"/>
        </w:rPr>
      </w:pPr>
    </w:p>
    <w:p w:rsidR="00326368" w:rsidRDefault="00326368" w:rsidP="00326368">
      <w:pPr>
        <w:pStyle w:val="NoSpacing"/>
        <w:rPr>
          <w:rFonts w:ascii="Garamond" w:hAnsi="Garamond"/>
          <w:b/>
          <w:sz w:val="28"/>
          <w:szCs w:val="28"/>
        </w:rPr>
      </w:pPr>
      <w:r w:rsidRPr="005F4F97">
        <w:rPr>
          <w:rFonts w:ascii="Garamond" w:hAnsi="Garamond"/>
          <w:b/>
          <w:sz w:val="28"/>
          <w:szCs w:val="28"/>
        </w:rPr>
        <w:lastRenderedPageBreak/>
        <w:t>Teaching Experience</w:t>
      </w:r>
    </w:p>
    <w:p w:rsidR="00326368" w:rsidRDefault="00326368" w:rsidP="00326368">
      <w:pPr>
        <w:pStyle w:val="NoSpacing"/>
        <w:rPr>
          <w:rFonts w:ascii="Garamond" w:hAnsi="Garamond"/>
          <w:b/>
          <w:sz w:val="28"/>
          <w:szCs w:val="28"/>
        </w:rPr>
      </w:pPr>
    </w:p>
    <w:p w:rsidR="00326368" w:rsidRDefault="00326368" w:rsidP="00326368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Georgia Southern University</w:t>
      </w:r>
    </w:p>
    <w:p w:rsidR="00326368" w:rsidRDefault="00326368" w:rsidP="00326368">
      <w:pPr>
        <w:pStyle w:val="NoSpacing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Part time Instructor of Clarinet (2018-present)</w:t>
      </w:r>
    </w:p>
    <w:p w:rsidR="00326368" w:rsidRPr="00C86553" w:rsidRDefault="00326368" w:rsidP="00326368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Golden Isles Youth Orches</w:t>
      </w:r>
      <w:r>
        <w:rPr>
          <w:rFonts w:ascii="Garamond" w:hAnsi="Garamond"/>
          <w:sz w:val="24"/>
        </w:rPr>
        <w:t>t</w:t>
      </w:r>
      <w:r w:rsidRPr="00C86553">
        <w:rPr>
          <w:rFonts w:ascii="Garamond" w:hAnsi="Garamond"/>
          <w:sz w:val="24"/>
        </w:rPr>
        <w:t>ra</w:t>
      </w:r>
    </w:p>
    <w:p w:rsidR="00326368" w:rsidRPr="00C86553" w:rsidRDefault="00326368" w:rsidP="00326368">
      <w:pPr>
        <w:pStyle w:val="NoSpacing"/>
        <w:ind w:left="720"/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 xml:space="preserve"> Clinician </w:t>
      </w:r>
      <w:r>
        <w:rPr>
          <w:rFonts w:ascii="Garamond" w:hAnsi="Garamond"/>
          <w:sz w:val="24"/>
        </w:rPr>
        <w:t>(October</w:t>
      </w:r>
      <w:r w:rsidRPr="00C86553">
        <w:rPr>
          <w:rFonts w:ascii="Garamond" w:hAnsi="Garamond"/>
          <w:sz w:val="24"/>
        </w:rPr>
        <w:t xml:space="preserve"> 2017-Present)</w:t>
      </w:r>
    </w:p>
    <w:p w:rsidR="00326368" w:rsidRPr="00C86553" w:rsidRDefault="00326368" w:rsidP="00326368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Golden Isles Youth Orchestra Summer Music Intensive</w:t>
      </w:r>
    </w:p>
    <w:p w:rsidR="00326368" w:rsidRPr="00C86553" w:rsidRDefault="00326368" w:rsidP="00326368">
      <w:pPr>
        <w:pStyle w:val="NoSpacing"/>
        <w:ind w:left="720"/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 xml:space="preserve"> Instructor</w:t>
      </w:r>
      <w:r>
        <w:rPr>
          <w:rFonts w:ascii="Garamond" w:hAnsi="Garamond"/>
          <w:sz w:val="24"/>
        </w:rPr>
        <w:t xml:space="preserve"> (July</w:t>
      </w:r>
      <w:r w:rsidRPr="00C86553">
        <w:rPr>
          <w:rFonts w:ascii="Garamond" w:hAnsi="Garamond"/>
          <w:sz w:val="24"/>
        </w:rPr>
        <w:t xml:space="preserve"> 2017-Present)</w:t>
      </w:r>
    </w:p>
    <w:p w:rsidR="00326368" w:rsidRPr="00C86553" w:rsidRDefault="00326368" w:rsidP="00326368">
      <w:pPr>
        <w:pStyle w:val="NoSpacing"/>
        <w:numPr>
          <w:ilvl w:val="0"/>
          <w:numId w:val="17"/>
        </w:numPr>
        <w:rPr>
          <w:rFonts w:ascii="Garamond" w:hAnsi="Garamond"/>
          <w:b/>
          <w:sz w:val="24"/>
        </w:rPr>
      </w:pPr>
      <w:r w:rsidRPr="00C86553">
        <w:rPr>
          <w:rFonts w:ascii="Garamond" w:hAnsi="Garamond"/>
          <w:sz w:val="24"/>
        </w:rPr>
        <w:t xml:space="preserve">Judith </w:t>
      </w:r>
      <w:proofErr w:type="spellStart"/>
      <w:r w:rsidRPr="00C86553">
        <w:rPr>
          <w:rFonts w:ascii="Garamond" w:hAnsi="Garamond"/>
          <w:sz w:val="24"/>
        </w:rPr>
        <w:t>Lapple</w:t>
      </w:r>
      <w:proofErr w:type="spellEnd"/>
      <w:r w:rsidRPr="00C86553">
        <w:rPr>
          <w:rFonts w:ascii="Garamond" w:hAnsi="Garamond"/>
          <w:sz w:val="24"/>
        </w:rPr>
        <w:t xml:space="preserve"> Summer Woodwind Camp and Festival </w:t>
      </w:r>
    </w:p>
    <w:p w:rsidR="00326368" w:rsidRPr="00C86553" w:rsidRDefault="00326368" w:rsidP="00326368">
      <w:pPr>
        <w:pStyle w:val="NoSpacing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Head Clarinet Faculty (July</w:t>
      </w:r>
      <w:r w:rsidRPr="00C86553">
        <w:rPr>
          <w:rFonts w:ascii="Garamond" w:hAnsi="Garamond"/>
          <w:sz w:val="24"/>
        </w:rPr>
        <w:t xml:space="preserve"> 2002-Present)</w:t>
      </w:r>
    </w:p>
    <w:p w:rsidR="00326368" w:rsidRPr="00C86553" w:rsidRDefault="00326368" w:rsidP="00326368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proofErr w:type="spellStart"/>
      <w:r w:rsidRPr="00C86553">
        <w:rPr>
          <w:rFonts w:ascii="Garamond" w:hAnsi="Garamond"/>
          <w:sz w:val="24"/>
        </w:rPr>
        <w:t>Masterclass</w:t>
      </w:r>
      <w:proofErr w:type="spellEnd"/>
      <w:r w:rsidRPr="00C86553">
        <w:rPr>
          <w:rFonts w:ascii="Garamond" w:hAnsi="Garamond"/>
          <w:sz w:val="24"/>
        </w:rPr>
        <w:t xml:space="preserve"> Given at Georgia Southern University</w:t>
      </w:r>
    </w:p>
    <w:p w:rsidR="00326368" w:rsidRPr="00C86553" w:rsidRDefault="00326368" w:rsidP="00326368">
      <w:pPr>
        <w:pStyle w:val="NoSpacing"/>
        <w:ind w:left="720"/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Guest Lecturer (</w:t>
      </w:r>
      <w:r>
        <w:rPr>
          <w:rFonts w:ascii="Garamond" w:hAnsi="Garamond"/>
          <w:sz w:val="24"/>
        </w:rPr>
        <w:t>March</w:t>
      </w:r>
      <w:r w:rsidRPr="00C86553">
        <w:rPr>
          <w:rFonts w:ascii="Garamond" w:hAnsi="Garamond"/>
          <w:sz w:val="24"/>
        </w:rPr>
        <w:t xml:space="preserve"> 2016)</w:t>
      </w:r>
    </w:p>
    <w:p w:rsidR="00326368" w:rsidRPr="00C86553" w:rsidRDefault="00326368" w:rsidP="00326368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Savannah Philharmonic</w:t>
      </w:r>
    </w:p>
    <w:p w:rsidR="00326368" w:rsidRPr="00C86553" w:rsidRDefault="00326368" w:rsidP="00326368">
      <w:pPr>
        <w:pStyle w:val="NoSpacing"/>
        <w:ind w:left="720"/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Clinician in the Savannah/Chatham Publ</w:t>
      </w:r>
      <w:r>
        <w:rPr>
          <w:rFonts w:ascii="Garamond" w:hAnsi="Garamond"/>
          <w:sz w:val="24"/>
        </w:rPr>
        <w:t>ic Schools (September 2015-Present</w:t>
      </w:r>
      <w:r w:rsidRPr="00C86553">
        <w:rPr>
          <w:rFonts w:ascii="Garamond" w:hAnsi="Garamond"/>
          <w:sz w:val="24"/>
        </w:rPr>
        <w:t>)</w:t>
      </w:r>
    </w:p>
    <w:p w:rsidR="00326368" w:rsidRPr="00C86553" w:rsidRDefault="00326368" w:rsidP="00326368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Piscataway Public Schools</w:t>
      </w:r>
    </w:p>
    <w:p w:rsidR="00326368" w:rsidRPr="00C86553" w:rsidRDefault="00326368" w:rsidP="00326368">
      <w:pPr>
        <w:pStyle w:val="NoSpacing"/>
        <w:ind w:left="720"/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Clinician (September 2014-</w:t>
      </w:r>
      <w:r>
        <w:rPr>
          <w:rFonts w:ascii="Garamond" w:hAnsi="Garamond"/>
          <w:sz w:val="24"/>
        </w:rPr>
        <w:t>May</w:t>
      </w:r>
      <w:r w:rsidRPr="00C86553">
        <w:rPr>
          <w:rFonts w:ascii="Garamond" w:hAnsi="Garamond"/>
          <w:sz w:val="24"/>
        </w:rPr>
        <w:t xml:space="preserve"> 2017)</w:t>
      </w:r>
    </w:p>
    <w:p w:rsidR="00326368" w:rsidRPr="00C86553" w:rsidRDefault="00326368" w:rsidP="00326368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proofErr w:type="spellStart"/>
      <w:r w:rsidRPr="00C86553">
        <w:rPr>
          <w:rFonts w:ascii="Garamond" w:hAnsi="Garamond"/>
          <w:sz w:val="24"/>
        </w:rPr>
        <w:t>Masterclass</w:t>
      </w:r>
      <w:proofErr w:type="spellEnd"/>
      <w:r w:rsidRPr="00C86553">
        <w:rPr>
          <w:rFonts w:ascii="Garamond" w:hAnsi="Garamond"/>
          <w:sz w:val="24"/>
        </w:rPr>
        <w:t xml:space="preserve"> Given at Boston University</w:t>
      </w:r>
    </w:p>
    <w:p w:rsidR="00326368" w:rsidRPr="00C86553" w:rsidRDefault="00326368" w:rsidP="00326368">
      <w:pPr>
        <w:pStyle w:val="NoSpacing"/>
        <w:ind w:left="720"/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 xml:space="preserve">Guest </w:t>
      </w:r>
      <w:r>
        <w:rPr>
          <w:rFonts w:ascii="Garamond" w:hAnsi="Garamond"/>
          <w:sz w:val="24"/>
        </w:rPr>
        <w:t>Lecturer (December</w:t>
      </w:r>
      <w:r w:rsidRPr="00C86553">
        <w:rPr>
          <w:rFonts w:ascii="Garamond" w:hAnsi="Garamond"/>
          <w:sz w:val="24"/>
        </w:rPr>
        <w:t xml:space="preserve"> 2012)</w:t>
      </w:r>
    </w:p>
    <w:p w:rsidR="00326368" w:rsidRPr="00C86553" w:rsidRDefault="00326368" w:rsidP="00326368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Masterclass</w:t>
      </w:r>
      <w:proofErr w:type="spellEnd"/>
      <w:r>
        <w:rPr>
          <w:rFonts w:ascii="Garamond" w:hAnsi="Garamond"/>
          <w:sz w:val="24"/>
        </w:rPr>
        <w:t xml:space="preserve"> Given at Geor</w:t>
      </w:r>
      <w:r w:rsidRPr="00C86553">
        <w:rPr>
          <w:rFonts w:ascii="Garamond" w:hAnsi="Garamond"/>
          <w:sz w:val="24"/>
        </w:rPr>
        <w:t>ge Mason University</w:t>
      </w:r>
    </w:p>
    <w:p w:rsidR="00326368" w:rsidRPr="00C86553" w:rsidRDefault="00326368" w:rsidP="00326368">
      <w:pPr>
        <w:pStyle w:val="NoSpacing"/>
        <w:ind w:left="720"/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Guest Lecturer (Ma</w:t>
      </w:r>
      <w:r>
        <w:rPr>
          <w:rFonts w:ascii="Garamond" w:hAnsi="Garamond"/>
          <w:sz w:val="24"/>
        </w:rPr>
        <w:t>rch</w:t>
      </w:r>
      <w:r w:rsidRPr="00C86553">
        <w:rPr>
          <w:rFonts w:ascii="Garamond" w:hAnsi="Garamond"/>
          <w:sz w:val="24"/>
        </w:rPr>
        <w:t xml:space="preserve"> 2012, March 2011, N</w:t>
      </w:r>
      <w:r>
        <w:rPr>
          <w:rFonts w:ascii="Garamond" w:hAnsi="Garamond"/>
          <w:sz w:val="24"/>
        </w:rPr>
        <w:t xml:space="preserve">ovember </w:t>
      </w:r>
      <w:r w:rsidRPr="00C86553">
        <w:rPr>
          <w:rFonts w:ascii="Garamond" w:hAnsi="Garamond"/>
          <w:sz w:val="24"/>
        </w:rPr>
        <w:t>2010)</w:t>
      </w:r>
    </w:p>
    <w:p w:rsidR="00326368" w:rsidRPr="00C86553" w:rsidRDefault="00326368" w:rsidP="00326368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proofErr w:type="spellStart"/>
      <w:r w:rsidRPr="00C86553">
        <w:rPr>
          <w:rFonts w:ascii="Garamond" w:hAnsi="Garamond"/>
          <w:sz w:val="24"/>
        </w:rPr>
        <w:t>Masterclass</w:t>
      </w:r>
      <w:proofErr w:type="spellEnd"/>
      <w:r w:rsidRPr="00C86553">
        <w:rPr>
          <w:rFonts w:ascii="Garamond" w:hAnsi="Garamond"/>
          <w:sz w:val="24"/>
        </w:rPr>
        <w:t xml:space="preserve"> Given at Miami University of Ohio</w:t>
      </w:r>
    </w:p>
    <w:p w:rsidR="00326368" w:rsidRPr="00C86553" w:rsidRDefault="00326368" w:rsidP="00326368">
      <w:pPr>
        <w:pStyle w:val="NoSpacing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Guest Lecturer (May</w:t>
      </w:r>
      <w:r w:rsidRPr="00C86553">
        <w:rPr>
          <w:rFonts w:ascii="Garamond" w:hAnsi="Garamond"/>
          <w:sz w:val="24"/>
        </w:rPr>
        <w:t xml:space="preserve"> 2010)</w:t>
      </w:r>
    </w:p>
    <w:p w:rsidR="00326368" w:rsidRPr="00C86553" w:rsidRDefault="00326368" w:rsidP="00326368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C. Milton Wright High School</w:t>
      </w:r>
    </w:p>
    <w:p w:rsidR="00326368" w:rsidRPr="00C86553" w:rsidRDefault="00326368" w:rsidP="00326368">
      <w:pPr>
        <w:pStyle w:val="NoSpacing"/>
        <w:ind w:left="720"/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 xml:space="preserve">Student </w:t>
      </w:r>
      <w:r>
        <w:rPr>
          <w:rFonts w:ascii="Garamond" w:hAnsi="Garamond"/>
          <w:sz w:val="24"/>
        </w:rPr>
        <w:t>Teacher (October 2005-December</w:t>
      </w:r>
      <w:r w:rsidRPr="00C86553">
        <w:rPr>
          <w:rFonts w:ascii="Garamond" w:hAnsi="Garamond"/>
          <w:sz w:val="24"/>
        </w:rPr>
        <w:t xml:space="preserve"> 2005)</w:t>
      </w:r>
    </w:p>
    <w:p w:rsidR="00326368" w:rsidRPr="00C86553" w:rsidRDefault="00326368" w:rsidP="00326368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Rodgers Forge Elementary School</w:t>
      </w:r>
    </w:p>
    <w:p w:rsidR="00326368" w:rsidRPr="00C86553" w:rsidRDefault="00326368" w:rsidP="00326368">
      <w:pPr>
        <w:pStyle w:val="NoSpacing"/>
        <w:ind w:left="720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Student Teacher (September 2005-October</w:t>
      </w:r>
      <w:r w:rsidRPr="00C86553">
        <w:rPr>
          <w:rFonts w:ascii="Garamond" w:hAnsi="Garamond"/>
          <w:sz w:val="24"/>
        </w:rPr>
        <w:t xml:space="preserve"> 2005)</w:t>
      </w:r>
    </w:p>
    <w:p w:rsidR="00326368" w:rsidRPr="00246632" w:rsidRDefault="00326368" w:rsidP="00326368">
      <w:pPr>
        <w:pStyle w:val="NoSpacing"/>
        <w:rPr>
          <w:rFonts w:ascii="Garamond" w:hAnsi="Garamond"/>
          <w:sz w:val="24"/>
        </w:rPr>
      </w:pPr>
    </w:p>
    <w:p w:rsidR="0007251E" w:rsidRDefault="00DE61D0" w:rsidP="00DE61D0">
      <w:pPr>
        <w:pStyle w:val="NoSpacing"/>
        <w:rPr>
          <w:rFonts w:ascii="Garamond" w:hAnsi="Garamond"/>
          <w:b/>
          <w:sz w:val="28"/>
          <w:szCs w:val="28"/>
        </w:rPr>
      </w:pPr>
      <w:r w:rsidRPr="009D13AC">
        <w:rPr>
          <w:rFonts w:ascii="Garamond" w:hAnsi="Garamond"/>
          <w:b/>
          <w:sz w:val="28"/>
          <w:szCs w:val="28"/>
        </w:rPr>
        <w:t xml:space="preserve">Performance Experience </w:t>
      </w:r>
    </w:p>
    <w:p w:rsidR="00AB1BD0" w:rsidRPr="009D13AC" w:rsidRDefault="00AB1BD0" w:rsidP="00DE61D0">
      <w:pPr>
        <w:pStyle w:val="NoSpacing"/>
        <w:rPr>
          <w:rFonts w:ascii="Garamond" w:hAnsi="Garamond"/>
          <w:b/>
          <w:sz w:val="28"/>
          <w:szCs w:val="28"/>
        </w:rPr>
      </w:pPr>
    </w:p>
    <w:p w:rsidR="003E12B2" w:rsidRPr="00C86553" w:rsidRDefault="003E12B2" w:rsidP="00AF18C3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 xml:space="preserve">Principal </w:t>
      </w:r>
      <w:r w:rsidR="000B2828" w:rsidRPr="00C86553">
        <w:rPr>
          <w:rFonts w:ascii="Garamond" w:hAnsi="Garamond"/>
          <w:sz w:val="24"/>
        </w:rPr>
        <w:t>Clarinet, Savannah Philharmonic (2016-Present)</w:t>
      </w:r>
    </w:p>
    <w:p w:rsidR="00B87485" w:rsidRPr="00C86553" w:rsidRDefault="000B2828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Principal Clarinet, Coastal Symphony of Georgia (2015-Present)</w:t>
      </w:r>
    </w:p>
    <w:p w:rsidR="003B7C7F" w:rsidRPr="00C86553" w:rsidRDefault="003B7C7F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Second Clarinet, Augusta Symphony (2013-Present)</w:t>
      </w:r>
    </w:p>
    <w:p w:rsidR="003B7C7F" w:rsidRPr="00C86553" w:rsidRDefault="003B7C7F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Second/</w:t>
      </w:r>
      <w:proofErr w:type="spellStart"/>
      <w:r w:rsidRPr="00C86553">
        <w:rPr>
          <w:rFonts w:ascii="Garamond" w:hAnsi="Garamond"/>
          <w:sz w:val="24"/>
        </w:rPr>
        <w:t>Eb</w:t>
      </w:r>
      <w:proofErr w:type="spellEnd"/>
      <w:r w:rsidRPr="00C86553">
        <w:rPr>
          <w:rFonts w:ascii="Garamond" w:hAnsi="Garamond"/>
          <w:sz w:val="24"/>
        </w:rPr>
        <w:t>/Bass Clarinet, Savannah Philharmonic (2011-2016)</w:t>
      </w:r>
    </w:p>
    <w:p w:rsidR="003B7C7F" w:rsidRPr="00C86553" w:rsidRDefault="003B7C7F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Second Clarinet, Columbus Indiana Philharmonic (2010-2011)</w:t>
      </w:r>
    </w:p>
    <w:p w:rsidR="000D543D" w:rsidRPr="00C86553" w:rsidRDefault="000D543D" w:rsidP="000D543D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Guest Bass Clarinet, Aiken Symphony (March 2018)</w:t>
      </w:r>
    </w:p>
    <w:p w:rsidR="000D543D" w:rsidRPr="00C86553" w:rsidRDefault="00246632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Substitute</w:t>
      </w:r>
      <w:r w:rsidR="000D543D" w:rsidRPr="00C86553">
        <w:rPr>
          <w:rFonts w:ascii="Garamond" w:hAnsi="Garamond"/>
          <w:sz w:val="24"/>
        </w:rPr>
        <w:t xml:space="preserve"> Clarinet, South Carolina Philharmonic (October 2017</w:t>
      </w:r>
      <w:r>
        <w:rPr>
          <w:rFonts w:ascii="Garamond" w:hAnsi="Garamond"/>
          <w:sz w:val="24"/>
        </w:rPr>
        <w:t>-Present</w:t>
      </w:r>
      <w:r w:rsidR="000D543D" w:rsidRPr="00C86553">
        <w:rPr>
          <w:rFonts w:ascii="Garamond" w:hAnsi="Garamond"/>
          <w:sz w:val="24"/>
        </w:rPr>
        <w:t>)</w:t>
      </w:r>
    </w:p>
    <w:p w:rsidR="00305A72" w:rsidRPr="00C86553" w:rsidRDefault="00305A72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Semi-Finalist, Washington National Opera (December, 2017)</w:t>
      </w:r>
    </w:p>
    <w:p w:rsidR="000D543D" w:rsidRPr="00C86553" w:rsidRDefault="00AF307F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Guest Principal Clarinet, Hilton Head Symphony Orchestra (March 2016</w:t>
      </w:r>
      <w:r w:rsidR="00246632">
        <w:rPr>
          <w:rFonts w:ascii="Garamond" w:hAnsi="Garamond"/>
          <w:sz w:val="24"/>
        </w:rPr>
        <w:t>-Present</w:t>
      </w:r>
      <w:r w:rsidRPr="00C86553">
        <w:rPr>
          <w:rFonts w:ascii="Garamond" w:hAnsi="Garamond"/>
          <w:sz w:val="24"/>
        </w:rPr>
        <w:t>)</w:t>
      </w:r>
    </w:p>
    <w:p w:rsidR="00AF307F" w:rsidRPr="00C86553" w:rsidRDefault="00AF307F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Guest Second Clarinet, Jacksonvil</w:t>
      </w:r>
      <w:r w:rsidR="008841E2">
        <w:rPr>
          <w:rFonts w:ascii="Garamond" w:hAnsi="Garamond"/>
          <w:sz w:val="24"/>
        </w:rPr>
        <w:t>le Symphony Orchestra (February</w:t>
      </w:r>
      <w:r w:rsidRPr="00C86553">
        <w:rPr>
          <w:rFonts w:ascii="Garamond" w:hAnsi="Garamond"/>
          <w:sz w:val="24"/>
        </w:rPr>
        <w:t xml:space="preserve"> 2016</w:t>
      </w:r>
      <w:r w:rsidR="00246632">
        <w:rPr>
          <w:rFonts w:ascii="Garamond" w:hAnsi="Garamond"/>
          <w:sz w:val="24"/>
        </w:rPr>
        <w:t>-Present</w:t>
      </w:r>
      <w:r w:rsidRPr="00C86553">
        <w:rPr>
          <w:rFonts w:ascii="Garamond" w:hAnsi="Garamond"/>
          <w:sz w:val="24"/>
        </w:rPr>
        <w:t>)</w:t>
      </w:r>
    </w:p>
    <w:p w:rsidR="009E2DE7" w:rsidRPr="00C86553" w:rsidRDefault="009E2DE7" w:rsidP="009E2DE7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 xml:space="preserve">Performance at Carnegie Hall with </w:t>
      </w:r>
      <w:proofErr w:type="spellStart"/>
      <w:r w:rsidR="008841E2">
        <w:rPr>
          <w:rFonts w:ascii="Garamond" w:hAnsi="Garamond"/>
          <w:sz w:val="24"/>
        </w:rPr>
        <w:t>Flutopia</w:t>
      </w:r>
      <w:proofErr w:type="spellEnd"/>
      <w:r w:rsidR="008841E2">
        <w:rPr>
          <w:rFonts w:ascii="Garamond" w:hAnsi="Garamond"/>
          <w:sz w:val="24"/>
        </w:rPr>
        <w:t xml:space="preserve"> Wind Ensemble (January</w:t>
      </w:r>
      <w:r w:rsidRPr="00C86553">
        <w:rPr>
          <w:rFonts w:ascii="Garamond" w:hAnsi="Garamond"/>
          <w:sz w:val="24"/>
        </w:rPr>
        <w:t xml:space="preserve"> 2016)</w:t>
      </w:r>
    </w:p>
    <w:p w:rsidR="00AF307F" w:rsidRPr="00C86553" w:rsidRDefault="00AF307F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Guest Second Clarinet, Charleston Symphony Orchestra (May 2015)</w:t>
      </w:r>
    </w:p>
    <w:p w:rsidR="00213B06" w:rsidRPr="00C86553" w:rsidRDefault="00213B06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Recital, “</w:t>
      </w:r>
      <w:proofErr w:type="spellStart"/>
      <w:r w:rsidRPr="00C86553">
        <w:rPr>
          <w:rFonts w:ascii="Garamond" w:hAnsi="Garamond"/>
          <w:sz w:val="24"/>
        </w:rPr>
        <w:t>Hanudel</w:t>
      </w:r>
      <w:proofErr w:type="spellEnd"/>
      <w:r w:rsidRPr="00C86553">
        <w:rPr>
          <w:rFonts w:ascii="Garamond" w:hAnsi="Garamond"/>
          <w:sz w:val="24"/>
        </w:rPr>
        <w:t xml:space="preserve"> Trio”</w:t>
      </w:r>
      <w:r w:rsidR="008841E2">
        <w:rPr>
          <w:rFonts w:ascii="Garamond" w:hAnsi="Garamond"/>
          <w:sz w:val="24"/>
        </w:rPr>
        <w:t xml:space="preserve"> </w:t>
      </w:r>
      <w:proofErr w:type="spellStart"/>
      <w:r w:rsidR="008841E2">
        <w:rPr>
          <w:rFonts w:ascii="Garamond" w:hAnsi="Garamond"/>
          <w:sz w:val="24"/>
        </w:rPr>
        <w:t>Skidaway</w:t>
      </w:r>
      <w:proofErr w:type="spellEnd"/>
      <w:r w:rsidR="008841E2">
        <w:rPr>
          <w:rFonts w:ascii="Garamond" w:hAnsi="Garamond"/>
          <w:sz w:val="24"/>
        </w:rPr>
        <w:t xml:space="preserve"> Island, GA (July</w:t>
      </w:r>
      <w:r w:rsidRPr="00C86553">
        <w:rPr>
          <w:rFonts w:ascii="Garamond" w:hAnsi="Garamond"/>
          <w:sz w:val="24"/>
        </w:rPr>
        <w:t xml:space="preserve"> 2012)</w:t>
      </w:r>
    </w:p>
    <w:p w:rsidR="00AF307F" w:rsidRPr="00C86553" w:rsidRDefault="009E2DE7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Guest Second Clarinet, Louisville Orchestra (</w:t>
      </w:r>
      <w:r w:rsidR="00246632">
        <w:rPr>
          <w:rFonts w:ascii="Garamond" w:hAnsi="Garamond"/>
          <w:sz w:val="24"/>
        </w:rPr>
        <w:t xml:space="preserve">January </w:t>
      </w:r>
      <w:r w:rsidR="00305A72" w:rsidRPr="00C86553">
        <w:rPr>
          <w:rFonts w:ascii="Garamond" w:hAnsi="Garamond"/>
          <w:sz w:val="24"/>
        </w:rPr>
        <w:t>2010</w:t>
      </w:r>
      <w:r w:rsidR="00246632">
        <w:rPr>
          <w:rFonts w:ascii="Garamond" w:hAnsi="Garamond"/>
          <w:sz w:val="24"/>
        </w:rPr>
        <w:t>-January2012</w:t>
      </w:r>
      <w:r w:rsidR="00305A72" w:rsidRPr="00C86553">
        <w:rPr>
          <w:rFonts w:ascii="Garamond" w:hAnsi="Garamond"/>
          <w:sz w:val="24"/>
        </w:rPr>
        <w:t>)</w:t>
      </w:r>
    </w:p>
    <w:p w:rsidR="00305A72" w:rsidRPr="00C86553" w:rsidRDefault="00305A72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Guest Second Clarinet, Lexington Philharmoni</w:t>
      </w:r>
      <w:r w:rsidR="00246632">
        <w:rPr>
          <w:rFonts w:ascii="Garamond" w:hAnsi="Garamond"/>
          <w:sz w:val="24"/>
        </w:rPr>
        <w:t>c Orchestra (</w:t>
      </w:r>
      <w:r w:rsidR="008841E2">
        <w:rPr>
          <w:rFonts w:ascii="Garamond" w:hAnsi="Garamond"/>
          <w:sz w:val="24"/>
        </w:rPr>
        <w:t>November</w:t>
      </w:r>
      <w:r w:rsidRPr="00C86553">
        <w:rPr>
          <w:rFonts w:ascii="Garamond" w:hAnsi="Garamond"/>
          <w:sz w:val="24"/>
        </w:rPr>
        <w:t xml:space="preserve"> 2010</w:t>
      </w:r>
      <w:r w:rsidR="00246632">
        <w:rPr>
          <w:rFonts w:ascii="Garamond" w:hAnsi="Garamond"/>
          <w:sz w:val="24"/>
        </w:rPr>
        <w:t>-March 2012</w:t>
      </w:r>
      <w:r w:rsidRPr="00C86553">
        <w:rPr>
          <w:rFonts w:ascii="Garamond" w:hAnsi="Garamond"/>
          <w:sz w:val="24"/>
        </w:rPr>
        <w:t>)</w:t>
      </w:r>
    </w:p>
    <w:p w:rsidR="00213B06" w:rsidRPr="00C86553" w:rsidRDefault="00213B06" w:rsidP="00213B06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Finalist, “President’s Own”</w:t>
      </w:r>
      <w:r w:rsidR="008841E2">
        <w:rPr>
          <w:rFonts w:ascii="Garamond" w:hAnsi="Garamond"/>
          <w:sz w:val="24"/>
        </w:rPr>
        <w:t xml:space="preserve"> Marine Band (January </w:t>
      </w:r>
      <w:r w:rsidRPr="00C86553">
        <w:rPr>
          <w:rFonts w:ascii="Garamond" w:hAnsi="Garamond"/>
          <w:sz w:val="24"/>
        </w:rPr>
        <w:t>2011)</w:t>
      </w:r>
    </w:p>
    <w:p w:rsidR="00213B06" w:rsidRPr="00C86553" w:rsidRDefault="00213B06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Finalist, Youngstown Symphony Orchestra (April</w:t>
      </w:r>
      <w:r w:rsidR="008841E2">
        <w:rPr>
          <w:rFonts w:ascii="Garamond" w:hAnsi="Garamond"/>
          <w:sz w:val="24"/>
        </w:rPr>
        <w:t xml:space="preserve"> </w:t>
      </w:r>
      <w:r w:rsidRPr="00C86553">
        <w:rPr>
          <w:rFonts w:ascii="Garamond" w:hAnsi="Garamond"/>
          <w:sz w:val="24"/>
        </w:rPr>
        <w:t>2010)</w:t>
      </w:r>
    </w:p>
    <w:p w:rsidR="00305A72" w:rsidRPr="00C86553" w:rsidRDefault="00305A72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Clarinetist, Midwest Clinic with the CCM Clarinet Quartet (</w:t>
      </w:r>
      <w:r w:rsidR="00213B06" w:rsidRPr="00C86553">
        <w:rPr>
          <w:rFonts w:ascii="Garamond" w:hAnsi="Garamond"/>
          <w:sz w:val="24"/>
        </w:rPr>
        <w:t>March</w:t>
      </w:r>
      <w:r w:rsidRPr="00C86553">
        <w:rPr>
          <w:rFonts w:ascii="Garamond" w:hAnsi="Garamond"/>
          <w:sz w:val="24"/>
        </w:rPr>
        <w:t xml:space="preserve"> 2010)</w:t>
      </w:r>
    </w:p>
    <w:p w:rsidR="00305A72" w:rsidRDefault="00305A72" w:rsidP="00305A72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Clarinetist, WASBE Conference wit</w:t>
      </w:r>
      <w:r w:rsidR="008841E2">
        <w:rPr>
          <w:rFonts w:ascii="Garamond" w:hAnsi="Garamond"/>
          <w:sz w:val="24"/>
        </w:rPr>
        <w:t>h CCM Chamber Players (December</w:t>
      </w:r>
      <w:r w:rsidRPr="00C86553">
        <w:rPr>
          <w:rFonts w:ascii="Garamond" w:hAnsi="Garamond"/>
          <w:sz w:val="24"/>
        </w:rPr>
        <w:t xml:space="preserve"> 2009)</w:t>
      </w:r>
    </w:p>
    <w:p w:rsidR="00305A72" w:rsidRPr="00C1190B" w:rsidRDefault="008841E2" w:rsidP="00C1190B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Recital B</w:t>
      </w:r>
      <w:r w:rsidRPr="00C86553">
        <w:rPr>
          <w:rFonts w:ascii="Garamond" w:hAnsi="Garamond"/>
          <w:sz w:val="24"/>
        </w:rPr>
        <w:t>enefiting Clean Water, San Franci</w:t>
      </w:r>
      <w:r>
        <w:rPr>
          <w:rFonts w:ascii="Garamond" w:hAnsi="Garamond"/>
          <w:sz w:val="24"/>
        </w:rPr>
        <w:t>sco, CA (August 2009</w:t>
      </w:r>
      <w:r w:rsidRPr="00C86553">
        <w:rPr>
          <w:rFonts w:ascii="Garamond" w:hAnsi="Garamond"/>
          <w:sz w:val="24"/>
        </w:rPr>
        <w:t>)</w:t>
      </w:r>
    </w:p>
    <w:p w:rsidR="00305A72" w:rsidRPr="00C86553" w:rsidRDefault="00305A72" w:rsidP="001B320A">
      <w:pPr>
        <w:pStyle w:val="NoSpacing"/>
        <w:numPr>
          <w:ilvl w:val="0"/>
          <w:numId w:val="4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Finalist, United</w:t>
      </w:r>
      <w:r w:rsidR="008841E2">
        <w:rPr>
          <w:rFonts w:ascii="Garamond" w:hAnsi="Garamond"/>
          <w:sz w:val="24"/>
        </w:rPr>
        <w:t xml:space="preserve"> States Navy Band (January</w:t>
      </w:r>
      <w:r w:rsidRPr="00C86553">
        <w:rPr>
          <w:rFonts w:ascii="Garamond" w:hAnsi="Garamond"/>
          <w:sz w:val="24"/>
        </w:rPr>
        <w:t xml:space="preserve"> 2009)</w:t>
      </w:r>
    </w:p>
    <w:p w:rsidR="00716E73" w:rsidRDefault="00716E73" w:rsidP="00716E73">
      <w:pPr>
        <w:pStyle w:val="NoSpacing"/>
        <w:rPr>
          <w:rFonts w:ascii="Garamond" w:hAnsi="Garamond"/>
          <w:sz w:val="22"/>
          <w:szCs w:val="22"/>
        </w:rPr>
      </w:pPr>
    </w:p>
    <w:p w:rsidR="00716E73" w:rsidRDefault="00716E73" w:rsidP="00716E73">
      <w:pPr>
        <w:pStyle w:val="NoSpacing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Performing Artist Affiliations</w:t>
      </w:r>
    </w:p>
    <w:p w:rsidR="00716E73" w:rsidRDefault="00716E73" w:rsidP="00716E73">
      <w:pPr>
        <w:pStyle w:val="NoSpacing"/>
        <w:rPr>
          <w:rFonts w:ascii="Garamond" w:hAnsi="Garamond"/>
          <w:b/>
          <w:sz w:val="28"/>
          <w:szCs w:val="28"/>
        </w:rPr>
      </w:pPr>
    </w:p>
    <w:p w:rsidR="00F75E3A" w:rsidRDefault="005F4F97" w:rsidP="00716E73">
      <w:pPr>
        <w:pStyle w:val="NoSpacing"/>
        <w:numPr>
          <w:ilvl w:val="0"/>
          <w:numId w:val="16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 xml:space="preserve">Buffet Crampon </w:t>
      </w:r>
    </w:p>
    <w:p w:rsidR="00716E73" w:rsidRPr="00C86553" w:rsidRDefault="005F4F97" w:rsidP="00F75E3A">
      <w:pPr>
        <w:pStyle w:val="NoSpacing"/>
        <w:ind w:left="720"/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Performing Artist/Clinician</w:t>
      </w:r>
      <w:r w:rsidR="008841E2">
        <w:rPr>
          <w:rFonts w:ascii="Garamond" w:hAnsi="Garamond"/>
          <w:sz w:val="24"/>
        </w:rPr>
        <w:t xml:space="preserve"> (November</w:t>
      </w:r>
      <w:r w:rsidRPr="00C86553">
        <w:rPr>
          <w:rFonts w:ascii="Garamond" w:hAnsi="Garamond"/>
          <w:sz w:val="24"/>
        </w:rPr>
        <w:t xml:space="preserve"> 2016-Present)</w:t>
      </w:r>
    </w:p>
    <w:p w:rsidR="00F75E3A" w:rsidRDefault="005F4F97" w:rsidP="00716E73">
      <w:pPr>
        <w:pStyle w:val="NoSpacing"/>
        <w:numPr>
          <w:ilvl w:val="0"/>
          <w:numId w:val="16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Rice Clarinet W</w:t>
      </w:r>
      <w:r w:rsidR="008841E2">
        <w:rPr>
          <w:rFonts w:ascii="Garamond" w:hAnsi="Garamond"/>
          <w:sz w:val="24"/>
        </w:rPr>
        <w:t xml:space="preserve">orks </w:t>
      </w:r>
    </w:p>
    <w:p w:rsidR="005F4F97" w:rsidRPr="00C86553" w:rsidRDefault="008841E2" w:rsidP="00F75E3A">
      <w:pPr>
        <w:pStyle w:val="NoSpacing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Performing Artist (October</w:t>
      </w:r>
      <w:r w:rsidR="005F4F97" w:rsidRPr="00C86553">
        <w:rPr>
          <w:rFonts w:ascii="Garamond" w:hAnsi="Garamond"/>
          <w:sz w:val="24"/>
        </w:rPr>
        <w:t xml:space="preserve"> 2016-Present)</w:t>
      </w:r>
    </w:p>
    <w:p w:rsidR="00716E73" w:rsidRDefault="00716E73" w:rsidP="005F4F97">
      <w:pPr>
        <w:pStyle w:val="NoSpacing"/>
        <w:rPr>
          <w:rFonts w:ascii="Garamond" w:hAnsi="Garamond"/>
          <w:sz w:val="22"/>
          <w:szCs w:val="22"/>
        </w:rPr>
      </w:pPr>
    </w:p>
    <w:p w:rsidR="00CC5C3C" w:rsidRDefault="00CC5C3C" w:rsidP="00DE61D0">
      <w:pPr>
        <w:pStyle w:val="NoSpacing"/>
        <w:rPr>
          <w:rFonts w:ascii="Garamond" w:hAnsi="Garamond"/>
          <w:b/>
          <w:sz w:val="28"/>
          <w:szCs w:val="28"/>
        </w:rPr>
      </w:pPr>
    </w:p>
    <w:p w:rsidR="00CC5C3C" w:rsidRDefault="00CC5C3C" w:rsidP="00DE61D0">
      <w:pPr>
        <w:pStyle w:val="NoSpacing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Administrative Experience</w:t>
      </w:r>
    </w:p>
    <w:p w:rsidR="00C86553" w:rsidRDefault="00C86553" w:rsidP="00DE61D0">
      <w:pPr>
        <w:pStyle w:val="NoSpacing"/>
        <w:rPr>
          <w:rFonts w:ascii="Garamond" w:hAnsi="Garamond"/>
          <w:b/>
          <w:sz w:val="28"/>
          <w:szCs w:val="28"/>
        </w:rPr>
      </w:pPr>
    </w:p>
    <w:p w:rsidR="00C86553" w:rsidRPr="00C86553" w:rsidRDefault="00C86553" w:rsidP="00C86553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Savannah Philharmonic</w:t>
      </w:r>
    </w:p>
    <w:p w:rsidR="00C86553" w:rsidRPr="00C86553" w:rsidRDefault="00C86553" w:rsidP="00C86553">
      <w:pPr>
        <w:pStyle w:val="NoSpacing"/>
        <w:ind w:left="720"/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Education and Outreach Coordin</w:t>
      </w:r>
      <w:r w:rsidR="008841E2">
        <w:rPr>
          <w:rFonts w:ascii="Garamond" w:hAnsi="Garamond"/>
          <w:sz w:val="24"/>
        </w:rPr>
        <w:t>ator (August</w:t>
      </w:r>
      <w:r w:rsidRPr="00C86553">
        <w:rPr>
          <w:rFonts w:ascii="Garamond" w:hAnsi="Garamond"/>
          <w:sz w:val="24"/>
        </w:rPr>
        <w:t xml:space="preserve"> 2018-Present)</w:t>
      </w:r>
    </w:p>
    <w:p w:rsidR="00C86553" w:rsidRPr="00C86553" w:rsidRDefault="00C86553" w:rsidP="00C86553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Augusta Symphony Orchestra</w:t>
      </w:r>
    </w:p>
    <w:p w:rsidR="00C86553" w:rsidRPr="00C86553" w:rsidRDefault="00C86553" w:rsidP="00C86553">
      <w:pPr>
        <w:pStyle w:val="NoSpacing"/>
        <w:ind w:left="720"/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 xml:space="preserve">Chair, Players Committee </w:t>
      </w:r>
      <w:r w:rsidR="008841E2">
        <w:rPr>
          <w:rFonts w:ascii="Garamond" w:hAnsi="Garamond"/>
          <w:sz w:val="24"/>
        </w:rPr>
        <w:t>(January</w:t>
      </w:r>
      <w:r w:rsidRPr="00C86553">
        <w:rPr>
          <w:rFonts w:ascii="Garamond" w:hAnsi="Garamond"/>
          <w:sz w:val="24"/>
        </w:rPr>
        <w:t xml:space="preserve"> 2016-Present)</w:t>
      </w:r>
    </w:p>
    <w:p w:rsidR="00C86553" w:rsidRPr="00C86553" w:rsidRDefault="00C86553" w:rsidP="00C86553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Cincinnati College-Conservatory of Music</w:t>
      </w:r>
    </w:p>
    <w:p w:rsidR="00C86553" w:rsidRDefault="00C86553" w:rsidP="00C86553">
      <w:pPr>
        <w:pStyle w:val="NoSpacing"/>
        <w:ind w:left="720"/>
        <w:rPr>
          <w:rFonts w:ascii="Garamond" w:hAnsi="Garamond"/>
          <w:sz w:val="24"/>
        </w:rPr>
      </w:pPr>
      <w:r w:rsidRPr="00C86553">
        <w:rPr>
          <w:rFonts w:ascii="Garamond" w:hAnsi="Garamond"/>
          <w:sz w:val="24"/>
        </w:rPr>
        <w:t>Graduate Assistant to the Dean of Graduate Admissions (2007-2010)</w:t>
      </w:r>
    </w:p>
    <w:p w:rsidR="005A6ABC" w:rsidRDefault="005A6ABC" w:rsidP="00C86553">
      <w:pPr>
        <w:pStyle w:val="NoSpacing"/>
        <w:ind w:left="720"/>
        <w:rPr>
          <w:rFonts w:ascii="Garamond" w:hAnsi="Garamond"/>
          <w:sz w:val="24"/>
        </w:rPr>
      </w:pPr>
    </w:p>
    <w:p w:rsidR="005A6ABC" w:rsidRDefault="005A6ABC" w:rsidP="00953E46">
      <w:pPr>
        <w:pStyle w:val="NoSpacing"/>
        <w:rPr>
          <w:rFonts w:ascii="Garamond" w:hAnsi="Garamond"/>
          <w:b/>
          <w:sz w:val="28"/>
          <w:szCs w:val="28"/>
        </w:rPr>
      </w:pPr>
      <w:r w:rsidRPr="005A6ABC">
        <w:rPr>
          <w:rFonts w:ascii="Garamond" w:hAnsi="Garamond"/>
          <w:b/>
          <w:sz w:val="28"/>
          <w:szCs w:val="28"/>
        </w:rPr>
        <w:t>Professional Certifications</w:t>
      </w:r>
      <w:r w:rsidR="00430E30">
        <w:rPr>
          <w:rFonts w:ascii="Garamond" w:hAnsi="Garamond"/>
          <w:b/>
          <w:sz w:val="28"/>
          <w:szCs w:val="28"/>
        </w:rPr>
        <w:t>/Memberships</w:t>
      </w:r>
    </w:p>
    <w:p w:rsidR="00430E30" w:rsidRDefault="00430E30" w:rsidP="00953E46">
      <w:pPr>
        <w:pStyle w:val="NoSpacing"/>
        <w:rPr>
          <w:rFonts w:ascii="Garamond" w:hAnsi="Garamond"/>
          <w:b/>
          <w:sz w:val="28"/>
          <w:szCs w:val="28"/>
        </w:rPr>
      </w:pPr>
    </w:p>
    <w:p w:rsidR="005A6ABC" w:rsidRDefault="00430E30" w:rsidP="00430E30">
      <w:pPr>
        <w:pStyle w:val="NoSpacing"/>
        <w:numPr>
          <w:ilvl w:val="0"/>
          <w:numId w:val="19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International Clarinet Association</w:t>
      </w:r>
    </w:p>
    <w:p w:rsidR="00430E30" w:rsidRPr="005A6ABC" w:rsidRDefault="00430E30" w:rsidP="00430E30">
      <w:pPr>
        <w:pStyle w:val="NoSpacing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        Member</w:t>
      </w:r>
    </w:p>
    <w:p w:rsidR="005A6ABC" w:rsidRDefault="005A6ABC" w:rsidP="005A6ABC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American Grant Writer’s Association</w:t>
      </w:r>
    </w:p>
    <w:p w:rsidR="005A6ABC" w:rsidRDefault="00430E30" w:rsidP="005A6ABC">
      <w:pPr>
        <w:pStyle w:val="NoSpacing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  </w:t>
      </w:r>
      <w:r w:rsidR="005A6ABC">
        <w:rPr>
          <w:rFonts w:ascii="Garamond" w:hAnsi="Garamond"/>
          <w:sz w:val="24"/>
        </w:rPr>
        <w:t>Certificate in Grant Writing for Non-Profit Or</w:t>
      </w:r>
      <w:r w:rsidR="00A01027">
        <w:rPr>
          <w:rFonts w:ascii="Garamond" w:hAnsi="Garamond"/>
          <w:sz w:val="24"/>
        </w:rPr>
        <w:t xml:space="preserve">ganizations </w:t>
      </w:r>
    </w:p>
    <w:p w:rsidR="005A6ABC" w:rsidRDefault="005A6ABC" w:rsidP="005A6ABC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State of New Jersey</w:t>
      </w:r>
    </w:p>
    <w:p w:rsidR="005A6ABC" w:rsidRDefault="005A6ABC" w:rsidP="005A6ABC">
      <w:pPr>
        <w:pStyle w:val="NoSpacing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Teaching Cer</w:t>
      </w:r>
      <w:r w:rsidR="00A01027">
        <w:rPr>
          <w:rFonts w:ascii="Garamond" w:hAnsi="Garamond"/>
          <w:sz w:val="24"/>
        </w:rPr>
        <w:t xml:space="preserve">tification for K-12 Music </w:t>
      </w:r>
    </w:p>
    <w:p w:rsidR="00C1190B" w:rsidRDefault="00C1190B" w:rsidP="00C1190B">
      <w:pPr>
        <w:pStyle w:val="NoSpacing"/>
        <w:numPr>
          <w:ilvl w:val="0"/>
          <w:numId w:val="1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State Of Georgia</w:t>
      </w:r>
    </w:p>
    <w:p w:rsidR="00C1190B" w:rsidRDefault="00C1190B" w:rsidP="00C1190B">
      <w:pPr>
        <w:pStyle w:val="NoSpacing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Teaching Certification for K-12 Music</w:t>
      </w:r>
    </w:p>
    <w:p w:rsidR="005A6ABC" w:rsidRDefault="005A6ABC" w:rsidP="005A6ABC">
      <w:pPr>
        <w:pStyle w:val="NoSpacing"/>
        <w:rPr>
          <w:rFonts w:ascii="Garamond" w:hAnsi="Garamond"/>
          <w:sz w:val="24"/>
        </w:rPr>
      </w:pPr>
    </w:p>
    <w:p w:rsidR="00886747" w:rsidRPr="003B2D69" w:rsidRDefault="00886747" w:rsidP="003B2D69">
      <w:pPr>
        <w:pStyle w:val="NoSpacing"/>
        <w:rPr>
          <w:sz w:val="22"/>
          <w:szCs w:val="22"/>
        </w:rPr>
      </w:pPr>
    </w:p>
    <w:sectPr w:rsidR="00886747" w:rsidRPr="003B2D69" w:rsidSect="00980826">
      <w:headerReference w:type="default" r:id="rId9"/>
      <w:footerReference w:type="even" r:id="rId10"/>
      <w:footerReference w:type="default" r:id="rId11"/>
      <w:pgSz w:w="12240" w:h="15840"/>
      <w:pgMar w:top="864" w:right="1152" w:bottom="864" w:left="1440" w:header="0" w:footer="345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13D" w:rsidRDefault="00CE013D">
      <w:r>
        <w:separator/>
      </w:r>
    </w:p>
  </w:endnote>
  <w:endnote w:type="continuationSeparator" w:id="0">
    <w:p w:rsidR="00CE013D" w:rsidRDefault="00CE0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124" w:rsidRDefault="0030075A" w:rsidP="00BA31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A312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3124" w:rsidRDefault="00BA3124" w:rsidP="00F91A9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124" w:rsidRDefault="0030075A" w:rsidP="00BA31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A312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1A2C">
      <w:rPr>
        <w:rStyle w:val="PageNumber"/>
        <w:noProof/>
      </w:rPr>
      <w:t>2</w:t>
    </w:r>
    <w:r>
      <w:rPr>
        <w:rStyle w:val="PageNumber"/>
      </w:rPr>
      <w:fldChar w:fldCharType="end"/>
    </w:r>
  </w:p>
  <w:p w:rsidR="00BA3124" w:rsidRDefault="00BA3124" w:rsidP="00F91A9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13D" w:rsidRDefault="00CE013D">
      <w:r>
        <w:separator/>
      </w:r>
    </w:p>
  </w:footnote>
  <w:footnote w:type="continuationSeparator" w:id="0">
    <w:p w:rsidR="00CE013D" w:rsidRDefault="00CE01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124" w:rsidRDefault="00BA3124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14B"/>
    <w:multiLevelType w:val="hybridMultilevel"/>
    <w:tmpl w:val="CF602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F4F2A"/>
    <w:multiLevelType w:val="hybridMultilevel"/>
    <w:tmpl w:val="703E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C3E14"/>
    <w:multiLevelType w:val="hybridMultilevel"/>
    <w:tmpl w:val="425077DE"/>
    <w:lvl w:ilvl="0" w:tplc="70863896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FA79E8"/>
    <w:multiLevelType w:val="hybridMultilevel"/>
    <w:tmpl w:val="E9285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86389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94E"/>
    <w:multiLevelType w:val="hybridMultilevel"/>
    <w:tmpl w:val="12FC8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370DE"/>
    <w:multiLevelType w:val="hybridMultilevel"/>
    <w:tmpl w:val="6E9CE532"/>
    <w:lvl w:ilvl="0" w:tplc="70863896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7F07C43"/>
    <w:multiLevelType w:val="hybridMultilevel"/>
    <w:tmpl w:val="08D2D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81037"/>
    <w:multiLevelType w:val="hybridMultilevel"/>
    <w:tmpl w:val="61A0D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56325"/>
    <w:multiLevelType w:val="multilevel"/>
    <w:tmpl w:val="9A5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B260B3"/>
    <w:multiLevelType w:val="hybridMultilevel"/>
    <w:tmpl w:val="47D05E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12A7D"/>
    <w:multiLevelType w:val="hybridMultilevel"/>
    <w:tmpl w:val="826E2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21501E"/>
    <w:multiLevelType w:val="hybridMultilevel"/>
    <w:tmpl w:val="B03A3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6395C"/>
    <w:multiLevelType w:val="hybridMultilevel"/>
    <w:tmpl w:val="E118D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86389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3146A"/>
    <w:multiLevelType w:val="hybridMultilevel"/>
    <w:tmpl w:val="DC7C3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5610EB"/>
    <w:multiLevelType w:val="hybridMultilevel"/>
    <w:tmpl w:val="E7A8D44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A154DFD"/>
    <w:multiLevelType w:val="hybridMultilevel"/>
    <w:tmpl w:val="F4C61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7086389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7743A"/>
    <w:multiLevelType w:val="hybridMultilevel"/>
    <w:tmpl w:val="00DEC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86389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13138"/>
    <w:multiLevelType w:val="hybridMultilevel"/>
    <w:tmpl w:val="E5848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16"/>
  </w:num>
  <w:num w:numId="5">
    <w:abstractNumId w:val="3"/>
  </w:num>
  <w:num w:numId="6">
    <w:abstractNumId w:val="13"/>
  </w:num>
  <w:num w:numId="7">
    <w:abstractNumId w:val="0"/>
  </w:num>
  <w:num w:numId="8">
    <w:abstractNumId w:val="7"/>
  </w:num>
  <w:num w:numId="9">
    <w:abstractNumId w:val="18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  <w:num w:numId="14">
    <w:abstractNumId w:val="1"/>
  </w:num>
  <w:num w:numId="15">
    <w:abstractNumId w:val="12"/>
  </w:num>
  <w:num w:numId="16">
    <w:abstractNumId w:val="10"/>
  </w:num>
  <w:num w:numId="17">
    <w:abstractNumId w:val="6"/>
  </w:num>
  <w:num w:numId="18">
    <w:abstractNumId w:val="15"/>
  </w:num>
  <w:num w:numId="19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stylePaneFormatFilter w:val="1F08"/>
  <w:defaultTabStop w:val="72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32178F"/>
    <w:rsid w:val="00016357"/>
    <w:rsid w:val="0001684F"/>
    <w:rsid w:val="000356F2"/>
    <w:rsid w:val="00040D55"/>
    <w:rsid w:val="00042512"/>
    <w:rsid w:val="0007251E"/>
    <w:rsid w:val="000A2001"/>
    <w:rsid w:val="000A468C"/>
    <w:rsid w:val="000B2828"/>
    <w:rsid w:val="000B4671"/>
    <w:rsid w:val="000D543D"/>
    <w:rsid w:val="00117C04"/>
    <w:rsid w:val="001423C2"/>
    <w:rsid w:val="00142EB1"/>
    <w:rsid w:val="001B320A"/>
    <w:rsid w:val="0021125C"/>
    <w:rsid w:val="00213B06"/>
    <w:rsid w:val="00237B6A"/>
    <w:rsid w:val="00246632"/>
    <w:rsid w:val="00251A3B"/>
    <w:rsid w:val="00297064"/>
    <w:rsid w:val="002D422B"/>
    <w:rsid w:val="002E542F"/>
    <w:rsid w:val="002E6D9D"/>
    <w:rsid w:val="002F2440"/>
    <w:rsid w:val="0030075A"/>
    <w:rsid w:val="00305A72"/>
    <w:rsid w:val="0032178F"/>
    <w:rsid w:val="00321A2C"/>
    <w:rsid w:val="00326368"/>
    <w:rsid w:val="00326CBB"/>
    <w:rsid w:val="00384604"/>
    <w:rsid w:val="00390D21"/>
    <w:rsid w:val="003A2CFC"/>
    <w:rsid w:val="003B2C33"/>
    <w:rsid w:val="003B2D69"/>
    <w:rsid w:val="003B7C7F"/>
    <w:rsid w:val="003E12B2"/>
    <w:rsid w:val="003E6A2E"/>
    <w:rsid w:val="003F2309"/>
    <w:rsid w:val="00406677"/>
    <w:rsid w:val="00411A96"/>
    <w:rsid w:val="00421F8B"/>
    <w:rsid w:val="00430E30"/>
    <w:rsid w:val="00433AF9"/>
    <w:rsid w:val="004B0BB9"/>
    <w:rsid w:val="004B69D6"/>
    <w:rsid w:val="004D7366"/>
    <w:rsid w:val="004F2033"/>
    <w:rsid w:val="004F6F62"/>
    <w:rsid w:val="00514AA7"/>
    <w:rsid w:val="005252AB"/>
    <w:rsid w:val="0057267C"/>
    <w:rsid w:val="005A0157"/>
    <w:rsid w:val="005A6ABC"/>
    <w:rsid w:val="005F4F97"/>
    <w:rsid w:val="006944F2"/>
    <w:rsid w:val="006E7182"/>
    <w:rsid w:val="006F4A19"/>
    <w:rsid w:val="00716E73"/>
    <w:rsid w:val="00785FF4"/>
    <w:rsid w:val="007A666C"/>
    <w:rsid w:val="007D4858"/>
    <w:rsid w:val="007E5170"/>
    <w:rsid w:val="007F1231"/>
    <w:rsid w:val="00832731"/>
    <w:rsid w:val="00832D65"/>
    <w:rsid w:val="008841E2"/>
    <w:rsid w:val="0088656C"/>
    <w:rsid w:val="00886747"/>
    <w:rsid w:val="008903A6"/>
    <w:rsid w:val="008A7514"/>
    <w:rsid w:val="008E6DFC"/>
    <w:rsid w:val="008E7D29"/>
    <w:rsid w:val="00906806"/>
    <w:rsid w:val="00913414"/>
    <w:rsid w:val="009153E7"/>
    <w:rsid w:val="00953E46"/>
    <w:rsid w:val="00980826"/>
    <w:rsid w:val="009B69F0"/>
    <w:rsid w:val="009D13AC"/>
    <w:rsid w:val="009E2DE7"/>
    <w:rsid w:val="00A01027"/>
    <w:rsid w:val="00A37D8A"/>
    <w:rsid w:val="00A51BDE"/>
    <w:rsid w:val="00A6569F"/>
    <w:rsid w:val="00A72610"/>
    <w:rsid w:val="00A75D0B"/>
    <w:rsid w:val="00A95C2A"/>
    <w:rsid w:val="00AB1913"/>
    <w:rsid w:val="00AB1BD0"/>
    <w:rsid w:val="00AF18C3"/>
    <w:rsid w:val="00AF307F"/>
    <w:rsid w:val="00AF7A7E"/>
    <w:rsid w:val="00B30C82"/>
    <w:rsid w:val="00B854DA"/>
    <w:rsid w:val="00B87485"/>
    <w:rsid w:val="00B92CD9"/>
    <w:rsid w:val="00BA3124"/>
    <w:rsid w:val="00C02815"/>
    <w:rsid w:val="00C1190B"/>
    <w:rsid w:val="00C86553"/>
    <w:rsid w:val="00CC1379"/>
    <w:rsid w:val="00CC177F"/>
    <w:rsid w:val="00CC5C3C"/>
    <w:rsid w:val="00CD1D26"/>
    <w:rsid w:val="00CE013D"/>
    <w:rsid w:val="00D36756"/>
    <w:rsid w:val="00DA5DB5"/>
    <w:rsid w:val="00DC2383"/>
    <w:rsid w:val="00DE4CC1"/>
    <w:rsid w:val="00DE61D0"/>
    <w:rsid w:val="00E03BCE"/>
    <w:rsid w:val="00E46F5F"/>
    <w:rsid w:val="00E513EC"/>
    <w:rsid w:val="00EC64D8"/>
    <w:rsid w:val="00F01D72"/>
    <w:rsid w:val="00F16DAB"/>
    <w:rsid w:val="00F75E3A"/>
    <w:rsid w:val="00F91A91"/>
    <w:rsid w:val="00F92B9B"/>
    <w:rsid w:val="00F92EBE"/>
    <w:rsid w:val="00FA23D4"/>
    <w:rsid w:val="00FD025C"/>
    <w:rsid w:val="00FE7C64"/>
    <w:rsid w:val="00FF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2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uiPriority w:val="22"/>
    <w:qFormat/>
    <w:rsid w:val="00980826"/>
    <w:rPr>
      <w:b/>
      <w:bCs/>
    </w:rPr>
  </w:style>
  <w:style w:type="character" w:styleId="Emphasis">
    <w:name w:val="Emphasis"/>
    <w:basedOn w:val="DefaultParagraphFont"/>
    <w:uiPriority w:val="20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semiHidden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rFonts w:ascii="Tahoma" w:hAnsi="Tahoma" w:cs="Tahoma"/>
      <w:i/>
      <w:iCs/>
      <w:u w:val="single"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  <w:rPr>
      <w:rFonts w:ascii="Tahoma" w:eastAsia="MS Mincho" w:hAnsi="Tahoma" w:cs="Tahoma"/>
      <w:lang w:val="en-US" w:eastAsia="en-US" w:bidi="ar-SA"/>
    </w:rPr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rFonts w:ascii="Tahoma" w:hAnsi="Tahoma" w:cs="Tahoma"/>
      <w:bCs/>
      <w:iCs/>
      <w:u w:val="single"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paragraph" w:styleId="NoSpacing">
    <w:name w:val="No Spacing"/>
    <w:uiPriority w:val="1"/>
    <w:qFormat/>
    <w:rsid w:val="00DE61D0"/>
    <w:rPr>
      <w:rFonts w:ascii="Tahoma" w:hAnsi="Tahoma"/>
      <w:sz w:val="18"/>
      <w:szCs w:val="24"/>
    </w:rPr>
  </w:style>
  <w:style w:type="character" w:customStyle="1" w:styleId="apple-style-span">
    <w:name w:val="apple-style-span"/>
    <w:basedOn w:val="DefaultParagraphFont"/>
    <w:rsid w:val="004B0BB9"/>
  </w:style>
  <w:style w:type="character" w:customStyle="1" w:styleId="hint1">
    <w:name w:val="hint1"/>
    <w:basedOn w:val="DefaultParagraphFont"/>
    <w:rsid w:val="00F16DAB"/>
    <w:rPr>
      <w:rFonts w:ascii="Arial" w:hAnsi="Arial" w:cs="Arial" w:hint="default"/>
      <w:b w:val="0"/>
      <w:bCs w:val="0"/>
      <w:i w:val="0"/>
      <w:iCs w:val="0"/>
      <w:caps w:val="0"/>
      <w:smallCaps w:val="0"/>
      <w:strike w:val="0"/>
      <w:dstrike w:val="0"/>
      <w:color w:val="000000"/>
      <w:sz w:val="24"/>
      <w:szCs w:val="24"/>
      <w:u w:val="none"/>
      <w:effect w:val="none"/>
      <w:bdr w:val="single" w:sz="6" w:space="2" w:color="000000" w:frame="1"/>
      <w:shd w:val="clear" w:color="auto" w:fill="FDF5E6"/>
    </w:rPr>
  </w:style>
  <w:style w:type="character" w:customStyle="1" w:styleId="hw">
    <w:name w:val="hw"/>
    <w:basedOn w:val="DefaultParagraphFont"/>
    <w:rsid w:val="00F16DAB"/>
  </w:style>
  <w:style w:type="character" w:styleId="FollowedHyperlink">
    <w:name w:val="FollowedHyperlink"/>
    <w:basedOn w:val="DefaultParagraphFont"/>
    <w:uiPriority w:val="99"/>
    <w:semiHidden/>
    <w:unhideWhenUsed/>
    <w:rsid w:val="00040D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2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uiPriority w:val="22"/>
    <w:qFormat/>
    <w:rsid w:val="00980826"/>
    <w:rPr>
      <w:b/>
      <w:bCs/>
    </w:rPr>
  </w:style>
  <w:style w:type="character" w:styleId="Emphasis">
    <w:name w:val="Emphasis"/>
    <w:basedOn w:val="DefaultParagraphFont"/>
    <w:uiPriority w:val="20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semiHidden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rFonts w:ascii="Tahoma" w:hAnsi="Tahoma" w:cs="Tahoma"/>
      <w:i/>
      <w:iCs/>
      <w:u w:val="single"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  <w:rPr>
      <w:rFonts w:ascii="Tahoma" w:eastAsia="MS Mincho" w:hAnsi="Tahoma" w:cs="Tahoma"/>
      <w:lang w:val="en-US" w:eastAsia="en-US" w:bidi="ar-SA"/>
    </w:rPr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rFonts w:ascii="Tahoma" w:hAnsi="Tahoma" w:cs="Tahoma"/>
      <w:bCs/>
      <w:iCs/>
      <w:u w:val="single"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paragraph" w:styleId="NoSpacing">
    <w:name w:val="No Spacing"/>
    <w:uiPriority w:val="1"/>
    <w:qFormat/>
    <w:rsid w:val="00DE61D0"/>
    <w:rPr>
      <w:rFonts w:ascii="Tahoma" w:hAnsi="Tahoma"/>
      <w:sz w:val="18"/>
      <w:szCs w:val="24"/>
    </w:rPr>
  </w:style>
  <w:style w:type="character" w:customStyle="1" w:styleId="apple-style-span">
    <w:name w:val="apple-style-span"/>
    <w:basedOn w:val="DefaultParagraphFont"/>
    <w:rsid w:val="004B0BB9"/>
  </w:style>
  <w:style w:type="character" w:customStyle="1" w:styleId="hint1">
    <w:name w:val="hint1"/>
    <w:basedOn w:val="DefaultParagraphFont"/>
    <w:rsid w:val="00F16DAB"/>
    <w:rPr>
      <w:rFonts w:ascii="Arial" w:hAnsi="Arial" w:cs="Arial" w:hint="default"/>
      <w:b w:val="0"/>
      <w:bCs w:val="0"/>
      <w:i w:val="0"/>
      <w:iCs w:val="0"/>
      <w:caps w:val="0"/>
      <w:smallCaps w:val="0"/>
      <w:strike w:val="0"/>
      <w:dstrike w:val="0"/>
      <w:color w:val="000000"/>
      <w:sz w:val="24"/>
      <w:szCs w:val="24"/>
      <w:u w:val="none"/>
      <w:effect w:val="none"/>
      <w:bdr w:val="single" w:sz="6" w:space="2" w:color="000000" w:frame="1"/>
      <w:shd w:val="clear" w:color="auto" w:fill="FDF5E6"/>
    </w:rPr>
  </w:style>
  <w:style w:type="character" w:customStyle="1" w:styleId="hw">
    <w:name w:val="hw"/>
    <w:basedOn w:val="DefaultParagraphFont"/>
    <w:rsid w:val="00F16DAB"/>
  </w:style>
  <w:style w:type="character" w:styleId="FollowedHyperlink">
    <w:name w:val="FollowedHyperlink"/>
    <w:basedOn w:val="DefaultParagraphFont"/>
    <w:uiPriority w:val="99"/>
    <w:semiHidden/>
    <w:unhideWhenUsed/>
    <w:rsid w:val="00040D5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3121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m\AppData\Roaming\Microsoft\Templates\Chronological%20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91b503e6-6219-41d7-9688-05502d42e9f6</TemplateGUID>
    <TemplateBuildVersion>8</TemplateBuildVersion>
    <TemplateBuildDate>2009-10-11T21:44:13.6459788-04:00</TemplateBuildDate>
  </TemplateProperties>
</Monster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304436-D9DE-4E4A-8FD7-B9F73297CDF1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B617A36C-E7F3-4F5B-89E6-7D94DF72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LinksUpToDate>false</LinksUpToDate>
  <CharactersWithSpaces>5059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/>
  <dc:description>Monster.com Resume Sample</dc:description>
  <cp:lastModifiedBy/>
  <cp:revision>1</cp:revision>
  <dcterms:created xsi:type="dcterms:W3CDTF">2020-04-15T15:50:00Z</dcterms:created>
  <dcterms:modified xsi:type="dcterms:W3CDTF">2020-06-21T22:36:00Z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TC103853451033</vt:lpwstr>
  </property>
</Properties>
</file>